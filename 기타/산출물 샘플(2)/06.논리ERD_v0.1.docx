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A32F" w14:textId="77777777" w:rsidR="00B37ED3" w:rsidRPr="00161111" w:rsidRDefault="00B37ED3" w:rsidP="0033609B">
      <w:pPr>
        <w:pStyle w:val="Link9"/>
      </w:pPr>
    </w:p>
    <w:p w14:paraId="2F9504C3" w14:textId="77777777" w:rsidR="00C00B95" w:rsidRDefault="00C00B95" w:rsidP="0033609B">
      <w:pPr>
        <w:pStyle w:val="Link9"/>
      </w:pPr>
    </w:p>
    <w:p w14:paraId="02E479A6" w14:textId="77777777" w:rsidR="008D7083" w:rsidRDefault="008D7083" w:rsidP="0033609B">
      <w:pPr>
        <w:pStyle w:val="Link9"/>
      </w:pPr>
    </w:p>
    <w:p w14:paraId="121B8064" w14:textId="77777777" w:rsidR="008D7083" w:rsidRDefault="008D7083" w:rsidP="0033609B">
      <w:pPr>
        <w:pStyle w:val="Link9"/>
      </w:pPr>
    </w:p>
    <w:p w14:paraId="441940D1" w14:textId="77777777" w:rsidR="008D7083" w:rsidRDefault="008D7083" w:rsidP="0033609B">
      <w:pPr>
        <w:pStyle w:val="Link9"/>
      </w:pPr>
    </w:p>
    <w:p w14:paraId="17D85D28" w14:textId="77777777" w:rsidR="008D7083" w:rsidRDefault="008D7083" w:rsidP="0033609B">
      <w:pPr>
        <w:pStyle w:val="Link9"/>
      </w:pPr>
    </w:p>
    <w:p w14:paraId="627A8917" w14:textId="77777777" w:rsidR="008D7083" w:rsidRPr="00161111" w:rsidRDefault="008D7083" w:rsidP="0033609B">
      <w:pPr>
        <w:pStyle w:val="Link9"/>
      </w:pPr>
    </w:p>
    <w:p w14:paraId="11EA3517" w14:textId="77777777" w:rsidR="00C00B95" w:rsidRPr="00161111" w:rsidRDefault="00C262EE" w:rsidP="0033609B">
      <w:pPr>
        <w:pStyle w:val="Link9"/>
      </w:pPr>
      <w:r>
        <w:rPr>
          <w:noProof/>
        </w:rPr>
        <w:pict w14:anchorId="77BA807E">
          <v:group id="Group 169" o:spid="_x0000_s2050" style="position:absolute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<v:line id="Line 163" o:spid="_x0000_s2051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<v:line id="Line 166" o:spid="_x0000_s2052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<v:line id="Line 167" o:spid="_x0000_s2053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</v:group>
        </w:pict>
      </w:r>
    </w:p>
    <w:p w14:paraId="61035EE3" w14:textId="77777777" w:rsidR="00C00B95" w:rsidRPr="00161111" w:rsidRDefault="00C00B95" w:rsidP="0033609B">
      <w:pPr>
        <w:pStyle w:val="Link9"/>
      </w:pPr>
    </w:p>
    <w:p w14:paraId="595C18C2" w14:textId="77777777" w:rsidR="00B37ED3" w:rsidRPr="00161111" w:rsidRDefault="00C262EE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w:pict w14:anchorId="48E0516B">
          <v:rect id="Rectangle 842" o:spid="_x0000_s205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<v:textbox style="mso-next-textbox:#Rectangle 842" inset="0,0,0,0">
              <w:txbxContent>
                <w:p w14:paraId="3A5E449F" w14:textId="54EED279" w:rsidR="0060422C" w:rsidRPr="009546A9" w:rsidRDefault="0060422C" w:rsidP="0060422C">
                  <w:pPr>
                    <w:pStyle w:val="Linkc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ERD(</w:t>
                  </w:r>
                  <w:r w:rsidR="007F7EAE">
                    <w:rPr>
                      <w:rFonts w:hint="eastAsia"/>
                    </w:rPr>
                    <w:t>논리</w:t>
                  </w:r>
                  <w:r>
                    <w:rPr>
                      <w:rFonts w:hint="eastAsia"/>
                    </w:rPr>
                    <w:t>)</w:t>
                  </w:r>
                </w:p>
                <w:p w14:paraId="4D7B5E61" w14:textId="521D32C3" w:rsidR="0060422C" w:rsidRPr="00BC3747" w:rsidRDefault="0060422C" w:rsidP="0060422C">
                  <w:pPr>
                    <w:pStyle w:val="Link9"/>
                  </w:pPr>
                  <w:r w:rsidRPr="0088069D">
                    <w:rPr>
                      <w:rFonts w:hint="eastAsia"/>
                      <w:b/>
                      <w:sz w:val="28"/>
                      <w:szCs w:val="28"/>
                    </w:rPr>
                    <w:t xml:space="preserve">- </w:t>
                  </w:r>
                  <w:r w:rsidR="002642B5">
                    <w:rPr>
                      <w:b/>
                      <w:sz w:val="28"/>
                      <w:szCs w:val="28"/>
                    </w:rPr>
                    <w:t>iteams</w:t>
                  </w:r>
                </w:p>
                <w:p w14:paraId="10E0882E" w14:textId="77777777" w:rsidR="0060422C" w:rsidRDefault="0060422C" w:rsidP="0060422C">
                  <w:pPr>
                    <w:pStyle w:val="Link9"/>
                  </w:pPr>
                </w:p>
                <w:p w14:paraId="10D5177E" w14:textId="77777777" w:rsidR="0060422C" w:rsidRDefault="0060422C" w:rsidP="0060422C">
                  <w:pPr>
                    <w:pStyle w:val="Link9"/>
                  </w:pPr>
                </w:p>
                <w:p w14:paraId="59F2FAE3" w14:textId="77777777" w:rsidR="0060422C" w:rsidRDefault="0060422C" w:rsidP="0060422C">
                  <w:pPr>
                    <w:pStyle w:val="Link9"/>
                  </w:pPr>
                </w:p>
                <w:p w14:paraId="598FC68E" w14:textId="77777777" w:rsidR="0060422C" w:rsidRDefault="0060422C" w:rsidP="0060422C">
                  <w:pPr>
                    <w:pStyle w:val="Link9"/>
                  </w:pPr>
                </w:p>
                <w:p w14:paraId="7BC12B98" w14:textId="77777777" w:rsidR="0060422C" w:rsidRDefault="0060422C" w:rsidP="0060422C">
                  <w:pPr>
                    <w:pStyle w:val="Link9"/>
                    <w:rPr>
                      <w:rFonts w:hAnsi="맑은 고딕" w:cs="굴림체"/>
                      <w:b/>
                      <w:bCs/>
                      <w:kern w:val="0"/>
                      <w:sz w:val="32"/>
                      <w:szCs w:val="32"/>
                    </w:rPr>
                  </w:pPr>
                </w:p>
              </w:txbxContent>
            </v:textbox>
            <w10:wrap anchorx="page" anchory="page"/>
          </v:rect>
        </w:pict>
      </w:r>
    </w:p>
    <w:p w14:paraId="3D2EB2B4" w14:textId="77777777" w:rsidR="00B37ED3" w:rsidRPr="00161111" w:rsidRDefault="00B37ED3" w:rsidP="0033609B">
      <w:pPr>
        <w:pStyle w:val="Link9"/>
      </w:pPr>
    </w:p>
    <w:p w14:paraId="438A7044" w14:textId="77777777" w:rsidR="00B37ED3" w:rsidRPr="00161111" w:rsidRDefault="00B37ED3" w:rsidP="0033609B">
      <w:pPr>
        <w:pStyle w:val="Link9"/>
      </w:pPr>
    </w:p>
    <w:p w14:paraId="3101C87B" w14:textId="77777777" w:rsidR="00B37ED3" w:rsidRPr="00161111" w:rsidRDefault="00B37ED3" w:rsidP="0033609B">
      <w:pPr>
        <w:pStyle w:val="Link9"/>
      </w:pPr>
    </w:p>
    <w:p w14:paraId="2C74E01D" w14:textId="77777777" w:rsidR="00B37ED3" w:rsidRPr="00161111" w:rsidRDefault="00B37ED3" w:rsidP="0033609B">
      <w:pPr>
        <w:pStyle w:val="Link9"/>
      </w:pPr>
    </w:p>
    <w:p w14:paraId="1AC692AD" w14:textId="77777777" w:rsidR="00B37ED3" w:rsidRPr="00161111" w:rsidRDefault="00B37ED3" w:rsidP="0033609B">
      <w:pPr>
        <w:pStyle w:val="Link9"/>
      </w:pPr>
    </w:p>
    <w:p w14:paraId="4EF5BE07" w14:textId="77777777" w:rsidR="00B37ED3" w:rsidRPr="00161111" w:rsidRDefault="00B37ED3" w:rsidP="0033609B">
      <w:pPr>
        <w:pStyle w:val="Link9"/>
      </w:pPr>
    </w:p>
    <w:p w14:paraId="448801D0" w14:textId="77777777" w:rsidR="00B37ED3" w:rsidRPr="00161111" w:rsidRDefault="00B37ED3" w:rsidP="0033609B">
      <w:pPr>
        <w:pStyle w:val="Link9"/>
      </w:pPr>
    </w:p>
    <w:p w14:paraId="30BA584A" w14:textId="77777777" w:rsidR="00B37ED3" w:rsidRPr="00161111" w:rsidRDefault="00B37ED3" w:rsidP="0033609B">
      <w:pPr>
        <w:pStyle w:val="Link9"/>
      </w:pPr>
    </w:p>
    <w:p w14:paraId="77D9CC8C" w14:textId="77777777" w:rsidR="00B37ED3" w:rsidRPr="00161111" w:rsidRDefault="00B37ED3" w:rsidP="0033609B">
      <w:pPr>
        <w:pStyle w:val="Link9"/>
      </w:pPr>
    </w:p>
    <w:p w14:paraId="79890381" w14:textId="77777777" w:rsidR="00B37ED3" w:rsidRPr="00161111" w:rsidRDefault="00B37ED3" w:rsidP="0033609B">
      <w:pPr>
        <w:pStyle w:val="Link9"/>
      </w:pPr>
    </w:p>
    <w:p w14:paraId="18585464" w14:textId="77777777" w:rsidR="00B37ED3" w:rsidRPr="00161111" w:rsidRDefault="00B37ED3" w:rsidP="0033609B">
      <w:pPr>
        <w:pStyle w:val="Link9"/>
      </w:pPr>
    </w:p>
    <w:p w14:paraId="0FAA42CB" w14:textId="77777777" w:rsidR="00B37ED3" w:rsidRPr="00161111" w:rsidRDefault="00B37ED3" w:rsidP="0033609B">
      <w:pPr>
        <w:pStyle w:val="Link9"/>
      </w:pPr>
    </w:p>
    <w:p w14:paraId="11D11DA5" w14:textId="77777777" w:rsidR="00B37ED3" w:rsidRPr="00161111" w:rsidRDefault="00B37ED3" w:rsidP="0033609B">
      <w:pPr>
        <w:pStyle w:val="Link9"/>
      </w:pPr>
    </w:p>
    <w:p w14:paraId="1E6B09C0" w14:textId="77777777" w:rsidR="00B37ED3" w:rsidRPr="00161111" w:rsidRDefault="00B37ED3" w:rsidP="0033609B">
      <w:pPr>
        <w:pStyle w:val="Link9"/>
      </w:pPr>
    </w:p>
    <w:p w14:paraId="0B61D72E" w14:textId="77777777" w:rsidR="00B37ED3" w:rsidRPr="00161111" w:rsidRDefault="00B37ED3" w:rsidP="0033609B">
      <w:pPr>
        <w:pStyle w:val="Link9"/>
      </w:pPr>
    </w:p>
    <w:p w14:paraId="4388BDAD" w14:textId="77777777" w:rsidR="00950E85" w:rsidRPr="00161111" w:rsidRDefault="00950E85" w:rsidP="0033609B">
      <w:pPr>
        <w:pStyle w:val="Link9"/>
      </w:pPr>
    </w:p>
    <w:p w14:paraId="6FE17800" w14:textId="77777777" w:rsidR="00950E85" w:rsidRPr="00161111" w:rsidRDefault="00950E85" w:rsidP="0033609B">
      <w:pPr>
        <w:pStyle w:val="Link9"/>
      </w:pPr>
    </w:p>
    <w:p w14:paraId="37C59641" w14:textId="77777777" w:rsidR="00DA1BE8" w:rsidRPr="00161111" w:rsidRDefault="00DA1BE8" w:rsidP="0033609B">
      <w:pPr>
        <w:pStyle w:val="Link9"/>
      </w:pPr>
    </w:p>
    <w:p w14:paraId="32221800" w14:textId="77777777" w:rsidR="00DA1BE8" w:rsidRPr="00161111" w:rsidRDefault="00DA1BE8" w:rsidP="0033609B">
      <w:pPr>
        <w:pStyle w:val="Link9"/>
      </w:pPr>
    </w:p>
    <w:p w14:paraId="60FF906A" w14:textId="77777777" w:rsidR="00DA1BE8" w:rsidRDefault="00DA1BE8" w:rsidP="0033609B">
      <w:pPr>
        <w:pStyle w:val="Link9"/>
      </w:pPr>
    </w:p>
    <w:p w14:paraId="4754193C" w14:textId="77777777" w:rsidR="00E0258A" w:rsidRDefault="00E0258A" w:rsidP="0033609B">
      <w:pPr>
        <w:pStyle w:val="Link9"/>
      </w:pPr>
    </w:p>
    <w:p w14:paraId="0058EDC4" w14:textId="77777777" w:rsidR="00E0258A" w:rsidRPr="00161111" w:rsidRDefault="00E0258A" w:rsidP="0033609B">
      <w:pPr>
        <w:pStyle w:val="Link9"/>
      </w:pPr>
    </w:p>
    <w:p w14:paraId="6EA618F2" w14:textId="77777777" w:rsidR="00DA1BE8" w:rsidRDefault="00DA1BE8" w:rsidP="00802681">
      <w:pPr>
        <w:pStyle w:val="Link9"/>
      </w:pPr>
    </w:p>
    <w:p w14:paraId="7517E436" w14:textId="77777777" w:rsidR="008D7083" w:rsidRPr="000D0D66" w:rsidRDefault="008D7083" w:rsidP="00802681">
      <w:pPr>
        <w:pStyle w:val="Link9"/>
      </w:pPr>
    </w:p>
    <w:p w14:paraId="309AF436" w14:textId="77777777"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60A04239" wp14:editId="7F196210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79A8D" w14:textId="77777777" w:rsidR="00950E85" w:rsidRPr="00161111" w:rsidRDefault="00950E85" w:rsidP="0033609B">
      <w:pPr>
        <w:pStyle w:val="Link9"/>
      </w:pPr>
    </w:p>
    <w:p w14:paraId="2A10F262" w14:textId="77777777" w:rsidR="00950E85" w:rsidRPr="00161111" w:rsidRDefault="00C262EE" w:rsidP="0033609B">
      <w:pPr>
        <w:pStyle w:val="Link9"/>
      </w:pPr>
      <w:r>
        <w:rPr>
          <w:noProof/>
        </w:rPr>
        <w:pict w14:anchorId="0BD40C75">
          <v:shapetype id="_x0000_t202" coordsize="21600,21600" o:spt="202" path="m,l,21600r21600,l21600,xe">
            <v:stroke joinstyle="miter"/>
            <v:path gradientshapeok="t" o:connecttype="rect"/>
          </v:shapetype>
          <v:shape id="Text Box 139" o:spid="_x0000_s2055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<v:textbox style="mso-next-textbox:#Text Box 139">
              <w:txbxContent>
                <w:tbl>
                  <w:tblPr>
                    <w:tblW w:w="0" w:type="auto"/>
                    <w:tblBorders>
                      <w:top w:val="dotted" w:sz="4" w:space="0" w:color="auto"/>
                      <w:bottom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872"/>
                    <w:gridCol w:w="1931"/>
                  </w:tblGrid>
                  <w:tr w:rsidR="008A34CE" w:rsidRPr="001340CC" w14:paraId="4B0FE836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14:paraId="238BA97F" w14:textId="77777777" w:rsidR="008A34CE" w:rsidRPr="001340CC" w:rsidRDefault="008A34CE" w:rsidP="00996488">
                        <w:pPr>
                          <w:pStyle w:val="Link9"/>
                          <w:jc w:val="center"/>
                        </w:pPr>
                        <w:r>
                          <w:rPr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14:paraId="3FF23CB6" w14:textId="77777777" w:rsidR="008A34CE" w:rsidRPr="001340CC" w:rsidRDefault="00CD4B18" w:rsidP="00A02C08">
                        <w:pPr>
                          <w:pStyle w:val="Link9"/>
                          <w:jc w:val="center"/>
                        </w:pPr>
                        <w:r>
                          <w:rPr>
                            <w:rFonts w:hint="eastAsia"/>
                          </w:rPr>
                          <w:t>DDIT-16</w:t>
                        </w:r>
                        <w:r w:rsidR="008E3D87">
                          <w:rPr>
                            <w:rFonts w:hint="eastAsia"/>
                          </w:rPr>
                          <w:t>-A</w:t>
                        </w:r>
                        <w:r w:rsidR="007F0CC7">
                          <w:rPr>
                            <w:rFonts w:hint="eastAsia"/>
                          </w:rPr>
                          <w:t>1</w:t>
                        </w:r>
                        <w:r w:rsidR="00A02C08">
                          <w:rPr>
                            <w:rFonts w:hint="eastAsia"/>
                          </w:rPr>
                          <w:t>5</w:t>
                        </w:r>
                      </w:p>
                    </w:tc>
                  </w:tr>
                  <w:tr w:rsidR="008A34CE" w:rsidRPr="001340CC" w14:paraId="0FDB9540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14:paraId="3C4C2E25" w14:textId="77777777" w:rsidR="008A34CE" w:rsidRPr="001340CC" w:rsidRDefault="008A34CE" w:rsidP="00996488">
                        <w:pPr>
                          <w:pStyle w:val="Link9"/>
                          <w:jc w:val="center"/>
                        </w:pPr>
                        <w:r>
                          <w:rPr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14:paraId="519302B4" w14:textId="28AB1C88" w:rsidR="008A34CE" w:rsidRDefault="006B282A" w:rsidP="008D7083">
                        <w:pPr>
                          <w:pStyle w:val="Link9"/>
                          <w:jc w:val="center"/>
                        </w:pPr>
                        <w:r>
                          <w:t>20</w:t>
                        </w:r>
                        <w:r w:rsidR="001529FC">
                          <w:t>21</w:t>
                        </w:r>
                        <w:r>
                          <w:t>.</w:t>
                        </w:r>
                        <w:r w:rsidR="001529FC">
                          <w:t>11</w:t>
                        </w:r>
                        <w:r w:rsidR="00E0258A">
                          <w:t>.</w:t>
                        </w:r>
                        <w:r w:rsidR="001529FC">
                          <w:t>01</w:t>
                        </w:r>
                      </w:p>
                    </w:tc>
                  </w:tr>
                  <w:tr w:rsidR="008A34CE" w:rsidRPr="001340CC" w14:paraId="38539B73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14:paraId="75F97444" w14:textId="77777777" w:rsidR="008A34CE" w:rsidRPr="001340CC" w:rsidRDefault="008A34CE" w:rsidP="00996488">
                        <w:pPr>
                          <w:pStyle w:val="Link9"/>
                          <w:jc w:val="center"/>
                        </w:pPr>
                        <w:r w:rsidRPr="001340CC">
                          <w:rPr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14:paraId="7DEE417F" w14:textId="77777777" w:rsidR="008A34CE" w:rsidRPr="001340CC" w:rsidRDefault="00FC77A4" w:rsidP="00582680">
                        <w:pPr>
                          <w:pStyle w:val="Link9"/>
                          <w:jc w:val="center"/>
                        </w:pPr>
                        <w:r>
                          <w:rPr>
                            <w:rFonts w:hint="eastAsia"/>
                          </w:rPr>
                          <w:t>일반본</w:t>
                        </w:r>
                      </w:p>
                    </w:tc>
                  </w:tr>
                </w:tbl>
                <w:p w14:paraId="7A7F5D6C" w14:textId="77777777" w:rsidR="008A34CE" w:rsidRPr="001340CC" w:rsidRDefault="008A34CE" w:rsidP="00950E85">
                  <w:pPr>
                    <w:rPr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 w14:paraId="672F674D" w14:textId="77777777" w:rsidR="00950E85" w:rsidRPr="00161111" w:rsidRDefault="00950E85" w:rsidP="0033609B">
      <w:pPr>
        <w:pStyle w:val="Link9"/>
      </w:pPr>
    </w:p>
    <w:p w14:paraId="209ADCAD" w14:textId="77777777" w:rsidR="00950E85" w:rsidRPr="00161111" w:rsidRDefault="00950E85" w:rsidP="0033609B">
      <w:pPr>
        <w:pStyle w:val="Link9"/>
      </w:pPr>
    </w:p>
    <w:p w14:paraId="70109B4E" w14:textId="77777777" w:rsidR="009D5846" w:rsidRPr="00161111" w:rsidRDefault="00C262EE" w:rsidP="0033609B">
      <w:pPr>
        <w:pStyle w:val="Link9"/>
      </w:pPr>
      <w:r>
        <w:rPr>
          <w:noProof/>
        </w:rPr>
        <w:pict w14:anchorId="60EE95BB">
          <v:shape id="Text Box 225" o:spid="_x0000_s2054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<v:textbox style="mso-next-textbox:#Text Box 225">
              <w:txbxContent>
                <w:p w14:paraId="5E9D7D93" w14:textId="25DB1AFF" w:rsidR="008A34CE" w:rsidRPr="001340CC" w:rsidRDefault="008A34CE" w:rsidP="00DD5661">
                  <w:pPr>
                    <w:pStyle w:val="Linke"/>
                    <w:rPr>
                      <w:rFonts w:cs="돋움"/>
                    </w:rPr>
                  </w:pPr>
                  <w:r w:rsidRPr="001340CC">
                    <w:t xml:space="preserve">Copyright </w:t>
                  </w:r>
                  <w:r w:rsidRPr="001340CC">
                    <w:rPr>
                      <w:rFonts w:cs="바탕" w:hint="eastAsia"/>
                    </w:rPr>
                    <w:t>ⓒ</w:t>
                  </w:r>
                  <w:r>
                    <w:rPr>
                      <w:rFonts w:hint="eastAsia"/>
                    </w:rPr>
                    <w:t>20</w:t>
                  </w:r>
                  <w:r w:rsidR="001529FC">
                    <w:t>21</w:t>
                  </w:r>
                  <w:r w:rsidR="008D7083">
                    <w:rPr>
                      <w:rFonts w:hint="eastAsia"/>
                    </w:rPr>
                    <w:t>Ddit</w:t>
                  </w:r>
                  <w:r w:rsidRPr="001340CC">
                    <w:t>Co., Ltd. All right</w:t>
                  </w:r>
                  <w:r>
                    <w:t>s reserved</w:t>
                  </w:r>
                </w:p>
              </w:txbxContent>
            </v:textbox>
          </v:shape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14:paraId="025BBB54" w14:textId="7777777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14:paraId="482303F5" w14:textId="77777777"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>문서 개정이력표</w:t>
            </w:r>
          </w:p>
        </w:tc>
      </w:tr>
      <w:tr w:rsidR="00996488" w:rsidRPr="000D2557" w14:paraId="4DA1CE8A" w14:textId="7777777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42E3985" w14:textId="77777777"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문서명</w:t>
            </w:r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14:paraId="4C61590B" w14:textId="77777777"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</w:t>
            </w:r>
            <w:r w:rsidR="00A02C08">
              <w:rPr>
                <w:rFonts w:hint="eastAsia"/>
              </w:rPr>
              <w:t>물리</w:t>
            </w:r>
            <w:r>
              <w:rPr>
                <w:rFonts w:hint="eastAsia"/>
              </w:rPr>
              <w:t>)</w:t>
            </w:r>
          </w:p>
        </w:tc>
      </w:tr>
      <w:tr w:rsidR="008D7083" w:rsidRPr="000D2557" w14:paraId="75EDA42B" w14:textId="7777777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14:paraId="537D7247" w14:textId="77777777"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14:paraId="0E95E816" w14:textId="77777777"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14:paraId="27F542C0" w14:textId="77777777"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14:paraId="070E806B" w14:textId="77777777"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26132FB" w14:textId="77777777"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14:paraId="708B5044" w14:textId="77777777" w:rsidTr="00784445">
        <w:trPr>
          <w:trHeight w:val="454"/>
        </w:trPr>
        <w:tc>
          <w:tcPr>
            <w:tcW w:w="1041" w:type="dxa"/>
          </w:tcPr>
          <w:p w14:paraId="38BFEF6C" w14:textId="77777777"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14:paraId="3650C7FE" w14:textId="14082E7B" w:rsidR="00996488" w:rsidRPr="000D2557" w:rsidRDefault="00CA0912" w:rsidP="003C4EAA">
            <w:pPr>
              <w:pStyle w:val="Link9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254" w:type="dxa"/>
          </w:tcPr>
          <w:p w14:paraId="5415393C" w14:textId="2281C3DB"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</w:t>
            </w:r>
            <w:r w:rsidR="001529FC">
              <w:t>21</w:t>
            </w:r>
            <w:r>
              <w:rPr>
                <w:rFonts w:hint="eastAsia"/>
              </w:rPr>
              <w:t>.</w:t>
            </w:r>
            <w:r w:rsidR="001529FC">
              <w:t>11</w:t>
            </w:r>
            <w:r>
              <w:rPr>
                <w:rFonts w:hint="eastAsia"/>
              </w:rPr>
              <w:t>.</w:t>
            </w:r>
            <w:r w:rsidR="001529FC">
              <w:t>01</w:t>
            </w:r>
          </w:p>
          <w:p w14:paraId="4D418418" w14:textId="2AF851BB" w:rsidR="00996488" w:rsidRPr="000D2557" w:rsidRDefault="00CA0912" w:rsidP="008D7083">
            <w:pPr>
              <w:pStyle w:val="Link9"/>
            </w:pPr>
            <w:r>
              <w:rPr>
                <w:rFonts w:hint="eastAsia"/>
              </w:rPr>
              <w:t>2</w:t>
            </w:r>
            <w:r>
              <w:t>021.11.03</w:t>
            </w:r>
          </w:p>
        </w:tc>
        <w:tc>
          <w:tcPr>
            <w:tcW w:w="4651" w:type="dxa"/>
          </w:tcPr>
          <w:p w14:paraId="657569A1" w14:textId="77777777" w:rsidR="00996488" w:rsidRPr="000D2557" w:rsidRDefault="00996488" w:rsidP="0033609B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14:paraId="24B19BAC" w14:textId="0C496910" w:rsidR="00996488" w:rsidRPr="000D2557" w:rsidRDefault="00CA0912" w:rsidP="0033609B">
            <w:pPr>
              <w:pStyle w:val="Link9"/>
            </w:pPr>
            <w:r>
              <w:rPr>
                <w:rFonts w:hint="eastAsia"/>
              </w:rPr>
              <w:t>추가사항 반영</w:t>
            </w:r>
          </w:p>
          <w:p w14:paraId="4CADCCB5" w14:textId="77777777" w:rsidR="00996488" w:rsidRPr="000D2557" w:rsidRDefault="00996488" w:rsidP="0033609B">
            <w:pPr>
              <w:pStyle w:val="Link9"/>
            </w:pPr>
          </w:p>
          <w:p w14:paraId="42931093" w14:textId="77777777" w:rsidR="00996488" w:rsidRPr="000D2557" w:rsidRDefault="00996488" w:rsidP="0033609B">
            <w:pPr>
              <w:pStyle w:val="Link9"/>
            </w:pPr>
          </w:p>
          <w:p w14:paraId="1EEFA28F" w14:textId="77777777" w:rsidR="00996488" w:rsidRPr="000D2557" w:rsidRDefault="00996488" w:rsidP="0033609B">
            <w:pPr>
              <w:pStyle w:val="Link9"/>
            </w:pPr>
          </w:p>
          <w:p w14:paraId="6A3C028A" w14:textId="77777777" w:rsidR="00996488" w:rsidRPr="000D2557" w:rsidRDefault="00996488" w:rsidP="0033609B">
            <w:pPr>
              <w:pStyle w:val="Link9"/>
            </w:pPr>
          </w:p>
          <w:p w14:paraId="1B3A69FC" w14:textId="77777777" w:rsidR="00996488" w:rsidRPr="000D2557" w:rsidRDefault="00996488" w:rsidP="0033609B">
            <w:pPr>
              <w:pStyle w:val="Link9"/>
            </w:pPr>
          </w:p>
          <w:p w14:paraId="2B00BA12" w14:textId="77777777" w:rsidR="00996488" w:rsidRPr="000D2557" w:rsidRDefault="00996488" w:rsidP="0033609B">
            <w:pPr>
              <w:pStyle w:val="Link9"/>
            </w:pPr>
          </w:p>
          <w:p w14:paraId="55EF0FFE" w14:textId="77777777" w:rsidR="00996488" w:rsidRPr="000D2557" w:rsidRDefault="00996488" w:rsidP="0033609B">
            <w:pPr>
              <w:pStyle w:val="Link9"/>
            </w:pPr>
          </w:p>
          <w:p w14:paraId="4F4559BD" w14:textId="77777777" w:rsidR="00996488" w:rsidRPr="000D2557" w:rsidRDefault="00996488" w:rsidP="0033609B">
            <w:pPr>
              <w:pStyle w:val="Link9"/>
            </w:pPr>
          </w:p>
          <w:p w14:paraId="32909907" w14:textId="77777777" w:rsidR="00996488" w:rsidRPr="000D2557" w:rsidRDefault="00996488" w:rsidP="0033609B">
            <w:pPr>
              <w:pStyle w:val="Link9"/>
            </w:pPr>
          </w:p>
          <w:p w14:paraId="704B7490" w14:textId="77777777" w:rsidR="00996488" w:rsidRPr="000D2557" w:rsidRDefault="00996488" w:rsidP="0033609B">
            <w:pPr>
              <w:pStyle w:val="Link9"/>
            </w:pPr>
          </w:p>
          <w:p w14:paraId="19C39C0B" w14:textId="77777777" w:rsidR="00996488" w:rsidRPr="000D2557" w:rsidRDefault="00996488" w:rsidP="0033609B">
            <w:pPr>
              <w:pStyle w:val="Link9"/>
            </w:pPr>
          </w:p>
          <w:p w14:paraId="004622D9" w14:textId="77777777" w:rsidR="00996488" w:rsidRPr="000D2557" w:rsidRDefault="00996488" w:rsidP="0033609B">
            <w:pPr>
              <w:pStyle w:val="Link9"/>
            </w:pPr>
          </w:p>
          <w:p w14:paraId="1DB391F0" w14:textId="77777777" w:rsidR="00996488" w:rsidRPr="000D2557" w:rsidRDefault="00996488" w:rsidP="0033609B">
            <w:pPr>
              <w:pStyle w:val="Link9"/>
            </w:pPr>
          </w:p>
          <w:p w14:paraId="0CF25306" w14:textId="77777777" w:rsidR="00996488" w:rsidRPr="000D2557" w:rsidRDefault="00996488" w:rsidP="0033609B">
            <w:pPr>
              <w:pStyle w:val="Link9"/>
            </w:pPr>
          </w:p>
          <w:p w14:paraId="4767BCD5" w14:textId="77777777" w:rsidR="00996488" w:rsidRPr="000D2557" w:rsidRDefault="00996488" w:rsidP="0033609B">
            <w:pPr>
              <w:pStyle w:val="Link9"/>
            </w:pPr>
          </w:p>
          <w:p w14:paraId="71C4254C" w14:textId="77777777" w:rsidR="00996488" w:rsidRPr="000D2557" w:rsidRDefault="00996488" w:rsidP="0033609B">
            <w:pPr>
              <w:pStyle w:val="Link9"/>
            </w:pPr>
          </w:p>
          <w:p w14:paraId="0CD7C05C" w14:textId="77777777" w:rsidR="00996488" w:rsidRPr="000D2557" w:rsidRDefault="00996488" w:rsidP="0033609B">
            <w:pPr>
              <w:pStyle w:val="Link9"/>
            </w:pPr>
          </w:p>
          <w:p w14:paraId="4BFB44B1" w14:textId="77777777" w:rsidR="00996488" w:rsidRPr="000D2557" w:rsidRDefault="00996488" w:rsidP="0033609B">
            <w:pPr>
              <w:pStyle w:val="Link9"/>
            </w:pPr>
          </w:p>
          <w:p w14:paraId="018707C8" w14:textId="77777777" w:rsidR="00996488" w:rsidRPr="000D2557" w:rsidRDefault="00996488" w:rsidP="0033609B">
            <w:pPr>
              <w:pStyle w:val="Link9"/>
            </w:pPr>
          </w:p>
          <w:p w14:paraId="34423017" w14:textId="77777777" w:rsidR="00996488" w:rsidRPr="000D2557" w:rsidRDefault="00996488" w:rsidP="0033609B">
            <w:pPr>
              <w:pStyle w:val="Link9"/>
            </w:pPr>
          </w:p>
          <w:p w14:paraId="6A3BB12E" w14:textId="77777777" w:rsidR="00996488" w:rsidRPr="000D2557" w:rsidRDefault="00996488" w:rsidP="0033609B">
            <w:pPr>
              <w:pStyle w:val="Link9"/>
            </w:pPr>
          </w:p>
          <w:p w14:paraId="0F091A5A" w14:textId="77777777" w:rsidR="00996488" w:rsidRPr="000D2557" w:rsidRDefault="00996488" w:rsidP="0033609B">
            <w:pPr>
              <w:pStyle w:val="Link9"/>
            </w:pPr>
          </w:p>
          <w:p w14:paraId="6B44A863" w14:textId="77777777" w:rsidR="00996488" w:rsidRPr="000D2557" w:rsidRDefault="00996488" w:rsidP="0033609B">
            <w:pPr>
              <w:pStyle w:val="Link9"/>
            </w:pPr>
          </w:p>
          <w:p w14:paraId="43FCD8EC" w14:textId="77777777" w:rsidR="00996488" w:rsidRPr="000D2557" w:rsidRDefault="00996488" w:rsidP="0033609B">
            <w:pPr>
              <w:pStyle w:val="Link9"/>
            </w:pPr>
          </w:p>
          <w:p w14:paraId="561AB26B" w14:textId="77777777" w:rsidR="00996488" w:rsidRPr="000D2557" w:rsidRDefault="00996488" w:rsidP="0033609B">
            <w:pPr>
              <w:pStyle w:val="Link9"/>
            </w:pPr>
          </w:p>
          <w:p w14:paraId="593BA729" w14:textId="77777777" w:rsidR="00996488" w:rsidRPr="000D2557" w:rsidRDefault="00996488" w:rsidP="0033609B">
            <w:pPr>
              <w:pStyle w:val="Link9"/>
            </w:pPr>
          </w:p>
          <w:p w14:paraId="6088A623" w14:textId="77777777" w:rsidR="00996488" w:rsidRPr="000D2557" w:rsidRDefault="00996488" w:rsidP="0033609B">
            <w:pPr>
              <w:pStyle w:val="Link9"/>
            </w:pPr>
          </w:p>
          <w:p w14:paraId="755A692C" w14:textId="77777777" w:rsidR="00996488" w:rsidRPr="000D2557" w:rsidRDefault="00996488" w:rsidP="0033609B">
            <w:pPr>
              <w:pStyle w:val="Link9"/>
            </w:pPr>
          </w:p>
          <w:p w14:paraId="2881C2BC" w14:textId="77777777" w:rsidR="00996488" w:rsidRPr="000D2557" w:rsidRDefault="00996488" w:rsidP="0033609B">
            <w:pPr>
              <w:pStyle w:val="Link9"/>
            </w:pPr>
          </w:p>
          <w:p w14:paraId="1518629E" w14:textId="77777777" w:rsidR="00996488" w:rsidRPr="000D2557" w:rsidRDefault="00996488" w:rsidP="0033609B">
            <w:pPr>
              <w:pStyle w:val="Link9"/>
            </w:pPr>
          </w:p>
          <w:p w14:paraId="638C0357" w14:textId="77777777" w:rsidR="00996488" w:rsidRPr="000D2557" w:rsidRDefault="00996488" w:rsidP="0033609B">
            <w:pPr>
              <w:pStyle w:val="Link9"/>
            </w:pPr>
          </w:p>
          <w:p w14:paraId="0D690670" w14:textId="77777777"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14:paraId="7E1786C4" w14:textId="77777777" w:rsidR="003C4EAA" w:rsidRDefault="00CA0912" w:rsidP="00996488">
            <w:pPr>
              <w:pStyle w:val="Linkf3"/>
              <w:jc w:val="center"/>
            </w:pPr>
            <w:r>
              <w:rPr>
                <w:rFonts w:hint="eastAsia"/>
              </w:rPr>
              <w:t>최무선</w:t>
            </w:r>
          </w:p>
          <w:p w14:paraId="1128A466" w14:textId="11614A63" w:rsidR="00CA0912" w:rsidRDefault="00CA0912" w:rsidP="00996488">
            <w:pPr>
              <w:pStyle w:val="Link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최무선</w:t>
            </w:r>
          </w:p>
        </w:tc>
        <w:tc>
          <w:tcPr>
            <w:tcW w:w="1275" w:type="dxa"/>
          </w:tcPr>
          <w:p w14:paraId="5F3788E3" w14:textId="77777777" w:rsidR="00996488" w:rsidRPr="000D2557" w:rsidRDefault="00996488" w:rsidP="00996488">
            <w:pPr>
              <w:pStyle w:val="Link9"/>
              <w:jc w:val="center"/>
            </w:pPr>
          </w:p>
        </w:tc>
      </w:tr>
    </w:tbl>
    <w:p w14:paraId="2B933ECF" w14:textId="77777777"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9"/>
          <w:footerReference w:type="even" r:id="rId10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3633"/>
        <w:gridCol w:w="1404"/>
        <w:gridCol w:w="2982"/>
      </w:tblGrid>
      <w:tr w:rsidR="002E036E" w:rsidRPr="00686B7A" w14:paraId="28C515F7" w14:textId="77777777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14:paraId="4ADD59A6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94551948"/>
            <w:bookmarkStart w:id="1" w:name="_Toc322513313"/>
            <w:bookmarkStart w:id="2" w:name="_Toc257300312"/>
            <w:bookmarkStart w:id="3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1529FC" w:rsidRPr="00686B7A" w14:paraId="3F69EEE5" w14:textId="77777777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14:paraId="2BE86459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14:paraId="0D5E65FA" w14:textId="77777777" w:rsidR="002E036E" w:rsidRPr="00686B7A" w:rsidRDefault="002E036E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14:paraId="797AF1C5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C9A1D7B" w14:textId="517A964D" w:rsidR="002E036E" w:rsidRPr="00686B7A" w:rsidRDefault="001529FC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최무선</w:t>
            </w:r>
          </w:p>
        </w:tc>
      </w:tr>
      <w:tr w:rsidR="001529FC" w:rsidRPr="00686B7A" w14:paraId="1A7CA0C1" w14:textId="77777777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14:paraId="5DFEA0BB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14:paraId="0C690219" w14:textId="020F7AEB" w:rsidR="002E036E" w:rsidRPr="00686B7A" w:rsidRDefault="002F3998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쪽지,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기업리뷰,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마일리지</w:t>
            </w:r>
            <w:r w:rsidR="00FA0761">
              <w:rPr>
                <w:rFonts w:ascii="맑은 고딕" w:eastAsia="맑은 고딕" w:hAnsi="맑은 고딕" w:hint="eastAsia"/>
              </w:rPr>
              <w:t>,개인일정</w:t>
            </w:r>
            <w:r w:rsidR="00CA0912">
              <w:rPr>
                <w:rFonts w:ascii="맑은 고딕" w:eastAsia="맑은 고딕" w:hAnsi="맑은 고딕" w:hint="eastAsia"/>
              </w:rPr>
              <w:t>,</w:t>
            </w:r>
            <w:r w:rsidR="00CA0912">
              <w:rPr>
                <w:rFonts w:ascii="맑은 고딕" w:eastAsia="맑은 고딕" w:hAnsi="맑은 고딕"/>
              </w:rPr>
              <w:t xml:space="preserve"> </w:t>
            </w:r>
            <w:r w:rsidR="00CA0912">
              <w:rPr>
                <w:rFonts w:ascii="맑은 고딕" w:eastAsia="맑은 고딕" w:hAnsi="맑은 고딕" w:hint="eastAsia"/>
              </w:rPr>
              <w:t>블랙리스트,</w:t>
            </w:r>
            <w:r w:rsidR="00CA0912">
              <w:rPr>
                <w:rFonts w:ascii="맑은 고딕" w:eastAsia="맑은 고딕" w:hAnsi="맑은 고딕"/>
              </w:rPr>
              <w:t xml:space="preserve"> </w:t>
            </w:r>
            <w:r w:rsidR="00CA0912">
              <w:rPr>
                <w:rFonts w:ascii="맑은 고딕" w:eastAsia="맑은 고딕" w:hAnsi="맑은 고딕" w:hint="eastAsia"/>
              </w:rPr>
              <w:t>스크랩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33823C98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265B5FF2" w14:textId="08DEC577" w:rsidR="002E036E" w:rsidRPr="00686B7A" w:rsidRDefault="001529FC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021-11-01</w:t>
            </w:r>
          </w:p>
        </w:tc>
      </w:tr>
      <w:tr w:rsidR="002E036E" w:rsidRPr="001660B0" w14:paraId="4346275F" w14:textId="77777777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14:paraId="3A2FDDC9" w14:textId="77777777"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14:paraId="595C4168" w14:textId="21A565E2" w:rsidR="002E036E" w:rsidRPr="001660B0" w:rsidRDefault="002F3998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회원</w:t>
            </w:r>
            <w:r w:rsidR="00C63112" w:rsidRPr="00C63112">
              <w:rPr>
                <w:rFonts w:ascii="맑은 고딕" w:eastAsia="맑은 고딕" w:hAnsi="맑은 고딕" w:hint="eastAsia"/>
              </w:rPr>
              <w:t>의 기초정보</w:t>
            </w:r>
            <w:r>
              <w:rPr>
                <w:rFonts w:ascii="맑은 고딕" w:eastAsia="맑은 고딕" w:hAnsi="맑은 고딕" w:hint="eastAsia"/>
              </w:rPr>
              <w:t>와 회원</w:t>
            </w:r>
            <w:r w:rsidR="00CA0912">
              <w:rPr>
                <w:rFonts w:ascii="맑은 고딕" w:eastAsia="맑은 고딕" w:hAnsi="맑은 고딕" w:hint="eastAsia"/>
              </w:rPr>
              <w:t>과 관리자가</w:t>
            </w:r>
            <w:r>
              <w:rPr>
                <w:rFonts w:ascii="맑은 고딕" w:eastAsia="맑은 고딕" w:hAnsi="맑은 고딕" w:hint="eastAsia"/>
              </w:rPr>
              <w:t xml:space="preserve"> 할 수 있는 기본적인 기능을 관리한다</w:t>
            </w:r>
          </w:p>
        </w:tc>
      </w:tr>
      <w:tr w:rsidR="002E036E" w:rsidRPr="002F3998" w14:paraId="54E08B3E" w14:textId="77777777" w:rsidTr="002E036E">
        <w:trPr>
          <w:trHeight w:val="10086"/>
        </w:trPr>
        <w:tc>
          <w:tcPr>
            <w:tcW w:w="9628" w:type="dxa"/>
            <w:gridSpan w:val="4"/>
          </w:tcPr>
          <w:p w14:paraId="75613343" w14:textId="77777777" w:rsidR="002E036E" w:rsidRDefault="002E036E" w:rsidP="006E7B49">
            <w:pPr>
              <w:pStyle w:val="afe"/>
            </w:pPr>
          </w:p>
          <w:p w14:paraId="2CF883AF" w14:textId="52134136" w:rsidR="00942D94" w:rsidRPr="00B2294D" w:rsidRDefault="00CA0912" w:rsidP="006E7B49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47B99307" wp14:editId="354A484A">
                  <wp:extent cx="6120130" cy="3906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0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AABFB" w14:textId="77777777" w:rsidR="00370581" w:rsidRDefault="00370581" w:rsidP="00370581"/>
    <w:p w14:paraId="5CB48995" w14:textId="77777777" w:rsidR="00942D94" w:rsidRDefault="00942D94" w:rsidP="00370581"/>
    <w:bookmarkEnd w:id="0"/>
    <w:bookmarkEnd w:id="1"/>
    <w:bookmarkEnd w:id="2"/>
    <w:bookmarkEnd w:id="3"/>
    <w:p w14:paraId="150F0B53" w14:textId="77777777" w:rsidR="00942D94" w:rsidRDefault="00942D94" w:rsidP="00370581"/>
    <w:p w14:paraId="7D321BBB" w14:textId="77777777" w:rsidR="00C63112" w:rsidRDefault="00C63112" w:rsidP="00370581"/>
    <w:p w14:paraId="065ED810" w14:textId="77777777" w:rsidR="00C63112" w:rsidRDefault="00C63112" w:rsidP="00370581"/>
    <w:p w14:paraId="7F938C7D" w14:textId="77777777" w:rsidR="00C63112" w:rsidRDefault="00C63112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3633"/>
        <w:gridCol w:w="1404"/>
        <w:gridCol w:w="2982"/>
      </w:tblGrid>
      <w:tr w:rsidR="00C63112" w:rsidRPr="00686B7A" w14:paraId="3990C920" w14:textId="77777777" w:rsidTr="00593CBB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14:paraId="5A819DD5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63112" w:rsidRPr="00686B7A" w14:paraId="2A34B182" w14:textId="77777777" w:rsidTr="00593CBB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14:paraId="028094D0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14:paraId="19D9AE48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14:paraId="4EFFB4E8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2CC1454" w14:textId="632D886D" w:rsidR="00C63112" w:rsidRPr="00686B7A" w:rsidRDefault="001529FC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최무선</w:t>
            </w:r>
          </w:p>
        </w:tc>
      </w:tr>
      <w:tr w:rsidR="00C63112" w:rsidRPr="00686B7A" w14:paraId="1645D2CF" w14:textId="77777777" w:rsidTr="00593CBB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14:paraId="428A9DA5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14:paraId="5ACE9F7A" w14:textId="0E96ABD8" w:rsidR="00C63112" w:rsidRPr="00686B7A" w:rsidRDefault="002F3998" w:rsidP="00593CBB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댓글,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프로젝트지원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43C8F1AC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EEC31F9" w14:textId="1A2BD863" w:rsidR="00C63112" w:rsidRPr="00686B7A" w:rsidRDefault="001529FC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021-11-01</w:t>
            </w:r>
          </w:p>
        </w:tc>
      </w:tr>
      <w:tr w:rsidR="00C63112" w:rsidRPr="001660B0" w14:paraId="0C35DD57" w14:textId="77777777" w:rsidTr="00593CBB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14:paraId="0FB50F44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14:paraId="301762CB" w14:textId="7BB8F310" w:rsidR="00C63112" w:rsidRPr="001660B0" w:rsidRDefault="002F3998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모든 게시판과 댓글,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프로젝트공고 게시글일 경우에 대한 지원자에 대한 관리</w:t>
            </w:r>
          </w:p>
        </w:tc>
      </w:tr>
      <w:tr w:rsidR="00C63112" w:rsidRPr="002F3998" w14:paraId="17986373" w14:textId="77777777" w:rsidTr="00593CBB">
        <w:trPr>
          <w:trHeight w:val="10086"/>
        </w:trPr>
        <w:tc>
          <w:tcPr>
            <w:tcW w:w="9628" w:type="dxa"/>
            <w:gridSpan w:val="4"/>
          </w:tcPr>
          <w:p w14:paraId="0979130C" w14:textId="77777777" w:rsidR="00C63112" w:rsidRDefault="00C63112" w:rsidP="00593CBB">
            <w:pPr>
              <w:pStyle w:val="afe"/>
            </w:pPr>
          </w:p>
          <w:p w14:paraId="04DC6EEE" w14:textId="3E45D6B0" w:rsidR="00C63112" w:rsidRPr="00B2294D" w:rsidRDefault="00CA0912" w:rsidP="00593CBB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1849EFD6" wp14:editId="6782ACAC">
                  <wp:extent cx="6120130" cy="429704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9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BF517" w14:textId="77777777" w:rsidR="00C63112" w:rsidRDefault="00C63112" w:rsidP="00370581"/>
    <w:p w14:paraId="4D6643AE" w14:textId="77777777" w:rsidR="00C63112" w:rsidRDefault="00C63112" w:rsidP="00370581"/>
    <w:p w14:paraId="673F3942" w14:textId="77777777" w:rsidR="00C63112" w:rsidRDefault="00C63112" w:rsidP="00370581"/>
    <w:p w14:paraId="7F848B04" w14:textId="77777777" w:rsidR="00C63112" w:rsidRDefault="00C63112" w:rsidP="00370581"/>
    <w:p w14:paraId="1AD603D4" w14:textId="77777777" w:rsidR="00C63112" w:rsidRDefault="00C63112" w:rsidP="00370581"/>
    <w:p w14:paraId="1F5D9ABC" w14:textId="77777777" w:rsidR="00C63112" w:rsidRDefault="00C63112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3633"/>
        <w:gridCol w:w="1404"/>
        <w:gridCol w:w="2982"/>
      </w:tblGrid>
      <w:tr w:rsidR="00C63112" w:rsidRPr="00686B7A" w14:paraId="2B7E4868" w14:textId="77777777" w:rsidTr="00593CBB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14:paraId="6505D30B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63112" w:rsidRPr="00686B7A" w14:paraId="34142735" w14:textId="77777777" w:rsidTr="00593CBB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14:paraId="26AC777A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14:paraId="417057EA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14:paraId="0DE9889F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532B02B8" w14:textId="11349279" w:rsidR="00C63112" w:rsidRPr="00686B7A" w:rsidRDefault="001529FC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최무선</w:t>
            </w:r>
          </w:p>
        </w:tc>
      </w:tr>
      <w:tr w:rsidR="00C63112" w:rsidRPr="00686B7A" w14:paraId="152A1D5D" w14:textId="77777777" w:rsidTr="00593CBB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14:paraId="0430F858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14:paraId="65B40482" w14:textId="7F510612" w:rsidR="00C63112" w:rsidRPr="00686B7A" w:rsidRDefault="002F3998" w:rsidP="00593CBB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간트챠트,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마일스톤,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문서함,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웹하드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461DE670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41E3028" w14:textId="64D796D6" w:rsidR="00C63112" w:rsidRPr="00686B7A" w:rsidRDefault="001529FC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021-11-01</w:t>
            </w:r>
          </w:p>
        </w:tc>
      </w:tr>
      <w:tr w:rsidR="00C63112" w:rsidRPr="001660B0" w14:paraId="7DBC0910" w14:textId="77777777" w:rsidTr="00593CBB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14:paraId="0BB5406C" w14:textId="77777777"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14:paraId="43751539" w14:textId="1B1EA50D" w:rsidR="00C63112" w:rsidRPr="001660B0" w:rsidRDefault="002F3998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MS</w:t>
            </w:r>
            <w:r>
              <w:rPr>
                <w:rFonts w:asciiTheme="minorEastAsia" w:eastAsiaTheme="minorEastAsia" w:hAnsiTheme="minorEastAsia" w:hint="eastAsia"/>
              </w:rPr>
              <w:t xml:space="preserve">에서 할 수 있는 모든 </w:t>
            </w:r>
            <w:r w:rsidR="001529FC">
              <w:rPr>
                <w:rFonts w:asciiTheme="minorEastAsia" w:eastAsiaTheme="minorEastAsia" w:hAnsiTheme="minorEastAsia" w:hint="eastAsia"/>
              </w:rPr>
              <w:t>기능</w:t>
            </w:r>
            <w:r>
              <w:rPr>
                <w:rFonts w:asciiTheme="minorEastAsia" w:eastAsiaTheme="minorEastAsia" w:hAnsiTheme="minorEastAsia" w:hint="eastAsia"/>
              </w:rPr>
              <w:t>에 대한 관리</w:t>
            </w:r>
          </w:p>
        </w:tc>
      </w:tr>
      <w:tr w:rsidR="00C63112" w:rsidRPr="00B2294D" w14:paraId="6C9850BC" w14:textId="77777777" w:rsidTr="00593CBB">
        <w:trPr>
          <w:trHeight w:val="10086"/>
        </w:trPr>
        <w:tc>
          <w:tcPr>
            <w:tcW w:w="9628" w:type="dxa"/>
            <w:gridSpan w:val="4"/>
          </w:tcPr>
          <w:p w14:paraId="31B4B774" w14:textId="77777777" w:rsidR="00C63112" w:rsidRDefault="00C63112" w:rsidP="00593CBB">
            <w:pPr>
              <w:pStyle w:val="afe"/>
            </w:pPr>
          </w:p>
          <w:p w14:paraId="7CEEB4BA" w14:textId="399D21CC" w:rsidR="00C63112" w:rsidRPr="00B2294D" w:rsidRDefault="00CA0912" w:rsidP="00593CBB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5C266713" wp14:editId="484D272F">
                  <wp:extent cx="6120130" cy="373507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E1E3B" w14:textId="6030A0E8" w:rsidR="00C63112" w:rsidRDefault="00C63112" w:rsidP="00370581"/>
    <w:p w14:paraId="4499DF04" w14:textId="5E0D6428" w:rsidR="00C42B3B" w:rsidRDefault="00C42B3B" w:rsidP="00370581"/>
    <w:p w14:paraId="42C84C37" w14:textId="1920B339" w:rsidR="00C42B3B" w:rsidRDefault="00C42B3B" w:rsidP="00370581"/>
    <w:p w14:paraId="16885200" w14:textId="06BE77A3" w:rsidR="00C42B3B" w:rsidRDefault="00C42B3B" w:rsidP="00370581"/>
    <w:p w14:paraId="54004D14" w14:textId="2A99E031" w:rsidR="00C42B3B" w:rsidRDefault="00C42B3B" w:rsidP="00370581"/>
    <w:p w14:paraId="6C3A8F2A" w14:textId="1D933685" w:rsidR="00C42B3B" w:rsidRDefault="00C42B3B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3633"/>
        <w:gridCol w:w="1404"/>
        <w:gridCol w:w="2982"/>
      </w:tblGrid>
      <w:tr w:rsidR="00C42B3B" w:rsidRPr="00686B7A" w14:paraId="06C8D84E" w14:textId="77777777" w:rsidTr="00134676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14:paraId="0272BCFD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42B3B" w:rsidRPr="00686B7A" w14:paraId="74B75F81" w14:textId="77777777" w:rsidTr="00134676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14:paraId="621EEA20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14:paraId="5708AA87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14:paraId="0282D098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F88F8A2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최무선</w:t>
            </w:r>
          </w:p>
        </w:tc>
      </w:tr>
      <w:tr w:rsidR="00C42B3B" w:rsidRPr="00686B7A" w14:paraId="670564E3" w14:textId="77777777" w:rsidTr="00134676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14:paraId="39D7C3FC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14:paraId="25867895" w14:textId="0031A7CD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권한,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분류,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32CCC465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972F7B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021-11-01</w:t>
            </w:r>
          </w:p>
        </w:tc>
      </w:tr>
      <w:tr w:rsidR="00C42B3B" w:rsidRPr="001660B0" w14:paraId="5C7DDE90" w14:textId="77777777" w:rsidTr="00134676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14:paraId="54FC452F" w14:textId="77777777" w:rsidR="00C42B3B" w:rsidRPr="00686B7A" w:rsidRDefault="00C42B3B" w:rsidP="00134676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14:paraId="6CF70B6A" w14:textId="7CE71102" w:rsidR="00C42B3B" w:rsidRPr="001660B0" w:rsidRDefault="00C42B3B" w:rsidP="00134676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각종 코드값 정의</w:t>
            </w:r>
          </w:p>
        </w:tc>
      </w:tr>
      <w:tr w:rsidR="00C42B3B" w:rsidRPr="00B2294D" w14:paraId="71BC1587" w14:textId="77777777" w:rsidTr="00134676">
        <w:trPr>
          <w:trHeight w:val="10086"/>
        </w:trPr>
        <w:tc>
          <w:tcPr>
            <w:tcW w:w="9628" w:type="dxa"/>
            <w:gridSpan w:val="4"/>
          </w:tcPr>
          <w:p w14:paraId="63D01A4B" w14:textId="77777777" w:rsidR="00C42B3B" w:rsidRDefault="00C42B3B" w:rsidP="00134676">
            <w:pPr>
              <w:pStyle w:val="afe"/>
            </w:pPr>
          </w:p>
          <w:p w14:paraId="418DA33C" w14:textId="7122DFC9" w:rsidR="00C42B3B" w:rsidRPr="00B2294D" w:rsidRDefault="00CA0912" w:rsidP="00134676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61F01256" wp14:editId="51FC51DF">
                  <wp:extent cx="6120130" cy="154368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F5453" w14:textId="798E6A8B" w:rsidR="00C42B3B" w:rsidRDefault="00C42B3B" w:rsidP="00370581"/>
    <w:p w14:paraId="679A6036" w14:textId="2869F26D" w:rsidR="00CA0912" w:rsidRDefault="00CA0912" w:rsidP="00370581"/>
    <w:p w14:paraId="03860E47" w14:textId="48DE62A1" w:rsidR="00CA0912" w:rsidRDefault="00CA0912" w:rsidP="00370581"/>
    <w:p w14:paraId="167A941B" w14:textId="77908C93" w:rsidR="00CA0912" w:rsidRDefault="00CA0912" w:rsidP="00370581"/>
    <w:p w14:paraId="7F6DC927" w14:textId="31CAD0C9" w:rsidR="00CA0912" w:rsidRDefault="00CA0912" w:rsidP="00370581"/>
    <w:p w14:paraId="4CB86CFC" w14:textId="5A39E1B4" w:rsidR="00CA0912" w:rsidRDefault="00CA0912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CA0912" w:rsidRPr="00686B7A" w14:paraId="09D3990B" w14:textId="77777777" w:rsidTr="00755C62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14:paraId="53233C78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A0912" w:rsidRPr="00686B7A" w14:paraId="1C8AA73F" w14:textId="77777777" w:rsidTr="00755C62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14:paraId="15A2FF7C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14:paraId="292FEC46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14:paraId="2E88040F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1089FE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최무선</w:t>
            </w:r>
          </w:p>
        </w:tc>
      </w:tr>
      <w:tr w:rsidR="00CA0912" w:rsidRPr="00686B7A" w14:paraId="531DEDAD" w14:textId="77777777" w:rsidTr="00755C62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14:paraId="0E3EEACA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14:paraId="1EC20520" w14:textId="07D6EF39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권한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접근제어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144B69E1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2C299AA1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021-11-01</w:t>
            </w:r>
          </w:p>
        </w:tc>
      </w:tr>
      <w:tr w:rsidR="00CA0912" w:rsidRPr="001660B0" w14:paraId="4AFE1CE4" w14:textId="77777777" w:rsidTr="00755C62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14:paraId="3E33E1DC" w14:textId="77777777" w:rsidR="00CA0912" w:rsidRPr="00686B7A" w:rsidRDefault="00CA0912" w:rsidP="00755C62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14:paraId="676C90DB" w14:textId="0928F065" w:rsidR="00CA0912" w:rsidRPr="001660B0" w:rsidRDefault="00CA0912" w:rsidP="00755C6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회원들의 권한정보,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그룹정보와 시스템의 </w:t>
            </w:r>
            <w:r w:rsidR="00C85A6C">
              <w:rPr>
                <w:rFonts w:asciiTheme="minorEastAsia" w:eastAsiaTheme="minorEastAsia" w:hAnsiTheme="minorEastAsia" w:hint="eastAsia"/>
              </w:rPr>
              <w:t>보호자원에 대한 관리</w:t>
            </w:r>
          </w:p>
        </w:tc>
      </w:tr>
      <w:tr w:rsidR="00CA0912" w:rsidRPr="00B2294D" w14:paraId="78DCDF3A" w14:textId="77777777" w:rsidTr="00755C62">
        <w:trPr>
          <w:trHeight w:val="10086"/>
        </w:trPr>
        <w:tc>
          <w:tcPr>
            <w:tcW w:w="9628" w:type="dxa"/>
            <w:gridSpan w:val="4"/>
          </w:tcPr>
          <w:p w14:paraId="11A72FEC" w14:textId="77777777" w:rsidR="00CA0912" w:rsidRDefault="00CA0912" w:rsidP="00755C62">
            <w:pPr>
              <w:pStyle w:val="afe"/>
            </w:pPr>
          </w:p>
          <w:p w14:paraId="55E62316" w14:textId="2054AB73" w:rsidR="00CA0912" w:rsidRPr="00B2294D" w:rsidRDefault="00C85A6C" w:rsidP="00755C62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6B4227F3" wp14:editId="640398ED">
                  <wp:extent cx="4486275" cy="44672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48E47" w14:textId="77777777" w:rsidR="00CA0912" w:rsidRDefault="00CA0912" w:rsidP="00370581">
      <w:pPr>
        <w:rPr>
          <w:rFonts w:hint="eastAsia"/>
        </w:rPr>
      </w:pPr>
    </w:p>
    <w:sectPr w:rsidR="00CA0912" w:rsidSect="00942D94">
      <w:headerReference w:type="default" r:id="rId16"/>
      <w:footerReference w:type="even" r:id="rId17"/>
      <w:footerReference w:type="default" r:id="rId18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5CD5" w14:textId="77777777" w:rsidR="00C262EE" w:rsidRDefault="00C262EE">
      <w:r>
        <w:separator/>
      </w:r>
    </w:p>
    <w:p w14:paraId="23CE17E5" w14:textId="77777777" w:rsidR="00C262EE" w:rsidRDefault="00C262EE"/>
    <w:p w14:paraId="34776EBB" w14:textId="77777777" w:rsidR="00C262EE" w:rsidRDefault="00C262EE"/>
  </w:endnote>
  <w:endnote w:type="continuationSeparator" w:id="0">
    <w:p w14:paraId="760E0D28" w14:textId="77777777" w:rsidR="00C262EE" w:rsidRDefault="00C262EE">
      <w:r>
        <w:continuationSeparator/>
      </w:r>
    </w:p>
    <w:p w14:paraId="141BAAB3" w14:textId="77777777" w:rsidR="00C262EE" w:rsidRDefault="00C262EE"/>
    <w:p w14:paraId="04704F8D" w14:textId="77777777" w:rsidR="00C262EE" w:rsidRDefault="00C262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13DF" w14:textId="77777777" w:rsidR="004739F3" w:rsidRDefault="004D16DD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739F3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25C2FAC" w14:textId="77777777" w:rsidR="004739F3" w:rsidRDefault="004739F3">
    <w:pPr>
      <w:pStyle w:val="af"/>
    </w:pPr>
  </w:p>
  <w:p w14:paraId="059DB547" w14:textId="77777777" w:rsidR="004739F3" w:rsidRDefault="004739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B86A" w14:textId="77777777" w:rsidR="008A34CE" w:rsidRDefault="004D16DD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8A34CE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28277F5E" w14:textId="77777777" w:rsidR="008A34CE" w:rsidRDefault="008A34CE">
    <w:pPr>
      <w:pStyle w:val="af"/>
    </w:pPr>
  </w:p>
  <w:p w14:paraId="0E4E1038" w14:textId="77777777" w:rsidR="008A34CE" w:rsidRDefault="008A34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BF090" w14:textId="77777777"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4D16DD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4D16DD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A02C08">
      <w:rPr>
        <w:rStyle w:val="af1"/>
        <w:rFonts w:ascii="굴림체" w:eastAsia="굴림체" w:hAnsi="굴림체"/>
        <w:noProof/>
        <w:sz w:val="18"/>
        <w:szCs w:val="18"/>
      </w:rPr>
      <w:t>3</w:t>
    </w:r>
    <w:r w:rsidR="004D16DD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14:paraId="2508AB0B" w14:textId="77777777" w:rsidR="008A34CE" w:rsidRPr="0059140D" w:rsidRDefault="00C262EE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</w:r>
    <w:r>
      <w:rPr>
        <w:rFonts w:ascii="굴림" w:eastAsia="굴림" w:hAnsi="굴림" w:cs="굴림"/>
        <w:noProof/>
        <w:color w:val="000000"/>
        <w:kern w:val="0"/>
        <w:szCs w:val="20"/>
      </w:rPr>
      <w:pict w14:anchorId="04B1F706">
        <v:line id="_x127783488" o:sp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strokeweight="2.83pt">
          <v:stroke linestyle="thinThin"/>
          <w10:anchorlock/>
        </v:line>
      </w:pic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6Ddit</w:t>
    </w:r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59140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DD46" w14:textId="77777777" w:rsidR="00C262EE" w:rsidRDefault="00C262EE">
      <w:r>
        <w:separator/>
      </w:r>
    </w:p>
    <w:p w14:paraId="14638FF0" w14:textId="77777777" w:rsidR="00C262EE" w:rsidRDefault="00C262EE"/>
    <w:p w14:paraId="4A95A4EE" w14:textId="77777777" w:rsidR="00C262EE" w:rsidRDefault="00C262EE"/>
  </w:footnote>
  <w:footnote w:type="continuationSeparator" w:id="0">
    <w:p w14:paraId="1737F8BF" w14:textId="77777777" w:rsidR="00C262EE" w:rsidRDefault="00C262EE">
      <w:r>
        <w:continuationSeparator/>
      </w:r>
    </w:p>
    <w:p w14:paraId="594E8396" w14:textId="77777777" w:rsidR="00C262EE" w:rsidRDefault="00C262EE"/>
    <w:p w14:paraId="341B0748" w14:textId="77777777" w:rsidR="00C262EE" w:rsidRDefault="00C262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B7AB" w14:textId="77777777"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6133" w14:textId="77777777"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14:paraId="2D83B97F" w14:textId="77777777" w:rsidR="0059140D" w:rsidRPr="0059140D" w:rsidRDefault="00C262EE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pict w14:anchorId="3051AD3D">
        <v:line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 w15:restartNumberingAfterBreak="0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 w15:restartNumberingAfterBreak="0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 w15:restartNumberingAfterBreak="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 w15:restartNumberingAfterBreak="0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 w15:restartNumberingAfterBreak="0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 w15:restartNumberingAfterBreak="0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 w15:restartNumberingAfterBreak="0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 w15:restartNumberingAfterBreak="0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7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6360E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D7362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29FC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42B5"/>
    <w:rsid w:val="002653B4"/>
    <w:rsid w:val="00265E4D"/>
    <w:rsid w:val="00270326"/>
    <w:rsid w:val="002705FD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38EF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3998"/>
    <w:rsid w:val="002F66BE"/>
    <w:rsid w:val="002F7062"/>
    <w:rsid w:val="00300FED"/>
    <w:rsid w:val="00304F4D"/>
    <w:rsid w:val="00305F42"/>
    <w:rsid w:val="0030703F"/>
    <w:rsid w:val="00307C3A"/>
    <w:rsid w:val="003101CB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59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6DD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2F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7F7EAE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6C97"/>
    <w:rsid w:val="008975EF"/>
    <w:rsid w:val="00897B4D"/>
    <w:rsid w:val="008A08FB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005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C08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62EE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3B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A6C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0912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1365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336B"/>
    <w:rsid w:val="00F57B79"/>
    <w:rsid w:val="00F60833"/>
    <w:rsid w:val="00F609C0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0761"/>
    <w:rsid w:val="00FA121A"/>
    <w:rsid w:val="00FA2EE2"/>
    <w:rsid w:val="00FA313E"/>
    <w:rsid w:val="00FA389C"/>
    <w:rsid w:val="00FA503C"/>
    <w:rsid w:val="00FA6EEB"/>
    <w:rsid w:val="00FA6F99"/>
    <w:rsid w:val="00FB0A74"/>
    <w:rsid w:val="00FB147D"/>
    <w:rsid w:val="00FB4089"/>
    <w:rsid w:val="00FB42D6"/>
    <w:rsid w:val="00FB5193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2"/>
    </o:shapelayout>
  </w:shapeDefaults>
  <w:doNotEmbedSmartTags/>
  <w:decimalSymbol w:val="."/>
  <w:listSeparator w:val=","/>
  <w14:docId w14:val="7604D817"/>
  <w15:docId w15:val="{9440E3EE-6AEE-4AA9-9DCD-74B6ED96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rsid w:val="004D16D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rsid w:val="004D16D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rsid w:val="004D16D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rsid w:val="004D16D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rsid w:val="004D16DD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rsid w:val="004D16DD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9C6F9-713D-4E3A-85CB-55FD60DA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Link_워드서식.dot</Template>
  <TotalTime>96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pc11</cp:lastModifiedBy>
  <cp:revision>14</cp:revision>
  <cp:lastPrinted>2012-01-30T06:34:00Z</cp:lastPrinted>
  <dcterms:created xsi:type="dcterms:W3CDTF">2015-07-17T07:04:00Z</dcterms:created>
  <dcterms:modified xsi:type="dcterms:W3CDTF">2021-11-03T00:01:00Z</dcterms:modified>
</cp:coreProperties>
</file>